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25" w:rsidRDefault="00F55B7E" w:rsidP="00F35D25">
      <w:pPr>
        <w:pStyle w:val="Heading2"/>
      </w:pPr>
      <w:r>
        <w:t>Introduction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This document will provide a step by step work flow for working with View Components, those partial views that we work with in ASP.NET Core MVC.  View Components allow us to refresh just a part of the page asynchronously.  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>They are developed in the same way a Controller and a View are developed together.  A Controller calls a View and a View Component calls a View.  Both the Controller and the View Component may get the Model to pass to the View before calling it.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>A View Component may be called directly from View code or it may be called from a Controller method.  In both cases data may be passed to the View Component such as an id value.</w:t>
      </w:r>
    </w:p>
    <w:p w:rsidR="00BF2BE7" w:rsidRDefault="00BF2BE7" w:rsidP="00BF2BE7">
      <w:pPr>
        <w:rPr>
          <w:lang w:val="en-CA"/>
        </w:rPr>
      </w:pPr>
    </w:p>
    <w:p w:rsidR="00BF2BE7" w:rsidRDefault="00BF2BE7" w:rsidP="00BF2BE7">
      <w:pPr>
        <w:rPr>
          <w:lang w:val="en-CA"/>
        </w:rPr>
      </w:pPr>
      <w:r>
        <w:rPr>
          <w:noProof/>
        </w:rPr>
        <w:drawing>
          <wp:inline distT="0" distB="0" distL="0" distR="0" wp14:anchorId="2C5D9220" wp14:editId="1CBBB0AA">
            <wp:extent cx="57150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Component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E7" w:rsidRDefault="00BF2BE7" w:rsidP="00BF2BE7">
      <w:pPr>
        <w:rPr>
          <w:lang w:val="en-CA"/>
        </w:rPr>
      </w:pPr>
    </w:p>
    <w:p w:rsidR="00BF2BE7" w:rsidRDefault="00BF2BE7" w:rsidP="00BF2BE7">
      <w:pPr>
        <w:rPr>
          <w:lang w:val="en-CA"/>
        </w:rPr>
      </w:pPr>
      <w:r>
        <w:rPr>
          <w:lang w:val="en-CA"/>
        </w:rPr>
        <w:t>In this work flow, we will assume the following use case:</w:t>
      </w:r>
    </w:p>
    <w:p w:rsidR="00BF2BE7" w:rsidRPr="00A37022" w:rsidRDefault="00BF2BE7" w:rsidP="00BF2BE7">
      <w:pPr>
        <w:rPr>
          <w:b/>
          <w:i/>
          <w:lang w:val="en-CA"/>
        </w:rPr>
      </w:pPr>
      <w:r>
        <w:rPr>
          <w:b/>
          <w:i/>
          <w:lang w:val="en-CA"/>
        </w:rPr>
        <w:t>“</w:t>
      </w:r>
      <w:r w:rsidRPr="00A37022">
        <w:rPr>
          <w:b/>
          <w:i/>
          <w:lang w:val="en-CA"/>
        </w:rPr>
        <w:t>As a property renter, I want to select a property type from a drop</w:t>
      </w:r>
      <w:r>
        <w:rPr>
          <w:b/>
          <w:i/>
          <w:lang w:val="en-CA"/>
        </w:rPr>
        <w:t>-</w:t>
      </w:r>
      <w:r w:rsidRPr="00A37022">
        <w:rPr>
          <w:b/>
          <w:i/>
          <w:lang w:val="en-CA"/>
        </w:rPr>
        <w:t xml:space="preserve">down list and view rental properties of that type so that I can find a </w:t>
      </w:r>
      <w:r>
        <w:rPr>
          <w:b/>
          <w:i/>
          <w:lang w:val="en-CA"/>
        </w:rPr>
        <w:t>place to rent</w:t>
      </w:r>
      <w:r w:rsidRPr="00A37022">
        <w:rPr>
          <w:b/>
          <w:i/>
          <w:lang w:val="en-CA"/>
        </w:rPr>
        <w:t xml:space="preserve"> more efficiently.</w:t>
      </w:r>
      <w:r>
        <w:rPr>
          <w:b/>
          <w:i/>
          <w:lang w:val="en-CA"/>
        </w:rPr>
        <w:t>”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>Technically, the whole page should not be refreshed and only the display of filtered rental properties needs to be refreshed.  A View Component can also be reused on other pages (views) of the web application.</w:t>
      </w:r>
    </w:p>
    <w:p w:rsidR="00BF2BE7" w:rsidRDefault="00BF2BE7" w:rsidP="00BF2BE7">
      <w:pPr>
        <w:rPr>
          <w:lang w:val="en-CA"/>
        </w:rPr>
      </w:pPr>
    </w:p>
    <w:p w:rsidR="00BF2BE7" w:rsidRDefault="00BF2BE7" w:rsidP="00BF2BE7">
      <w:pPr>
        <w:rPr>
          <w:lang w:val="en-CA"/>
        </w:rPr>
      </w:pPr>
    </w:p>
    <w:p w:rsidR="002003F9" w:rsidRDefault="002003F9">
      <w:pPr>
        <w:spacing w:before="-1" w:after="-1" w:line="276" w:lineRule="auto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:rsidR="00BF2BE7" w:rsidRPr="002003F9" w:rsidRDefault="00BF2BE7" w:rsidP="002003F9">
      <w:pPr>
        <w:pStyle w:val="Heading2"/>
      </w:pPr>
      <w:r w:rsidRPr="002003F9">
        <w:lastRenderedPageBreak/>
        <w:t>THE MAIN VIEW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Using the same application created in the Entity Framework Core Code First document, we will create a method called Search in the </w:t>
      </w:r>
      <w:proofErr w:type="spellStart"/>
      <w:r w:rsidRPr="001738C5">
        <w:rPr>
          <w:i/>
          <w:lang w:val="en-CA"/>
        </w:rPr>
        <w:t>RentalsController</w:t>
      </w:r>
      <w:proofErr w:type="spellEnd"/>
      <w:r>
        <w:rPr>
          <w:lang w:val="en-CA"/>
        </w:rPr>
        <w:t xml:space="preserve"> class that will return a View called Search.  The code for the controller class and </w:t>
      </w:r>
      <w:proofErr w:type="spellStart"/>
      <w:r>
        <w:rPr>
          <w:lang w:val="en-CA"/>
        </w:rPr>
        <w:t>cshtml</w:t>
      </w:r>
      <w:proofErr w:type="spellEnd"/>
      <w:r>
        <w:rPr>
          <w:lang w:val="en-CA"/>
        </w:rPr>
        <w:t xml:space="preserve"> view file follows:</w:t>
      </w:r>
    </w:p>
    <w:p w:rsidR="00BF2BE7" w:rsidRDefault="00BF2BE7" w:rsidP="00BF2BE7">
      <w:pPr>
        <w:rPr>
          <w:lang w:val="en-CA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2BE7" w:rsidRPr="00636F3E" w:rsidRDefault="00BF2BE7" w:rsidP="00BF2BE7">
      <w:pPr>
        <w:rPr>
          <w:lang w:val="en-CA"/>
        </w:rPr>
      </w:pPr>
      <w:r>
        <w:rPr>
          <w:lang w:val="en-CA"/>
        </w:rPr>
        <w:t>Add t</w:t>
      </w:r>
      <w:r w:rsidRPr="00636F3E">
        <w:rPr>
          <w:lang w:val="en-CA"/>
        </w:rPr>
        <w:t xml:space="preserve">he </w:t>
      </w:r>
      <w:r>
        <w:rPr>
          <w:lang w:val="en-CA"/>
        </w:rPr>
        <w:t xml:space="preserve">following method to the Rentals </w:t>
      </w:r>
      <w:r w:rsidRPr="00636F3E">
        <w:rPr>
          <w:lang w:val="en-CA"/>
        </w:rPr>
        <w:t>controller class code</w:t>
      </w:r>
      <w:r w:rsidR="000A5DCA">
        <w:rPr>
          <w:lang w:val="en-CA"/>
        </w:rPr>
        <w:t xml:space="preserve"> if it doesn’t already exist</w:t>
      </w:r>
      <w:r w:rsidRPr="00636F3E">
        <w:rPr>
          <w:lang w:val="en-CA"/>
        </w:rPr>
        <w:t>: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IActionResult Search()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get the property types collection and assign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//Working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collection so we can insert a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selecting all rentals based on an id of 0 </w:t>
      </w:r>
    </w:p>
    <w:p w:rsidR="000A5DCA" w:rsidRDefault="00BF2BE7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0A5DC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0A5DCA">
        <w:rPr>
          <w:rFonts w:ascii="Consolas" w:hAnsi="Consolas" w:cs="Consolas"/>
          <w:color w:val="000000"/>
          <w:sz w:val="19"/>
          <w:szCs w:val="19"/>
        </w:rPr>
        <w:t xml:space="preserve"> types = </w:t>
      </w:r>
      <w:proofErr w:type="spellStart"/>
      <w:r w:rsidR="000A5DCA">
        <w:rPr>
          <w:rFonts w:ascii="Consolas" w:hAnsi="Consolas" w:cs="Consolas"/>
          <w:color w:val="000000"/>
          <w:sz w:val="19"/>
          <w:szCs w:val="19"/>
        </w:rPr>
        <w:t>PropertyTypeManager.GetAsKeyValuePairs</w:t>
      </w:r>
      <w:proofErr w:type="spellEnd"/>
      <w:r w:rsidR="000A5DCA">
        <w:rPr>
          <w:rFonts w:ascii="Consolas" w:hAnsi="Consolas" w:cs="Consolas"/>
          <w:color w:val="000000"/>
          <w:sz w:val="19"/>
          <w:szCs w:val="19"/>
        </w:rPr>
        <w:t>();</w:t>
      </w:r>
    </w:p>
    <w:p w:rsidR="00BF2BE7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styles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(types,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BF2B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 list item is inserted at the first position in the collection and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//has a value of 0.  This value of 0 is tested in the ViewComponent.  If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property type id is 0 we want all rentals returned otherwise we will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//use the id in the query.</w:t>
      </w:r>
    </w:p>
    <w:p w:rsidR="000A5DCA" w:rsidRDefault="00BF2BE7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0A5DC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0A5DCA"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 w:rsidR="000A5DCA">
        <w:rPr>
          <w:rFonts w:ascii="Consolas" w:hAnsi="Consolas" w:cs="Consolas"/>
          <w:color w:val="000000"/>
          <w:sz w:val="19"/>
          <w:szCs w:val="19"/>
        </w:rPr>
        <w:t>styles.ToList</w:t>
      </w:r>
      <w:proofErr w:type="spellEnd"/>
      <w:r w:rsidR="000A5DCA">
        <w:rPr>
          <w:rFonts w:ascii="Consolas" w:hAnsi="Consolas" w:cs="Consolas"/>
          <w:color w:val="000000"/>
          <w:sz w:val="19"/>
          <w:szCs w:val="19"/>
        </w:rPr>
        <w:t>();</w:t>
      </w:r>
    </w:p>
    <w:p w:rsidR="000A5DCA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5DCA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0A5DCA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</w:rPr>
        <w:t>"All Styles"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DCA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BF2BE7" w:rsidRDefault="000A5DCA" w:rsidP="000A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collection to the view through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strongly-typed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5DCA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0A5DCA">
        <w:rPr>
          <w:rFonts w:ascii="Consolas" w:hAnsi="Consolas" w:cs="Consolas"/>
          <w:color w:val="000000"/>
          <w:sz w:val="19"/>
          <w:szCs w:val="19"/>
        </w:rPr>
        <w:t>ViewBag.PropertyTypes</w:t>
      </w:r>
      <w:proofErr w:type="spellEnd"/>
      <w:r w:rsidR="000A5DCA">
        <w:rPr>
          <w:rFonts w:ascii="Consolas" w:hAnsi="Consolas" w:cs="Consolas"/>
          <w:color w:val="000000"/>
          <w:sz w:val="19"/>
          <w:szCs w:val="19"/>
        </w:rPr>
        <w:t xml:space="preserve"> = 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the view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F2BE7" w:rsidRDefault="00BF2BE7" w:rsidP="00BF2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E7" w:rsidRDefault="00BF2BE7" w:rsidP="00BF2BE7">
      <w:pPr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Add the Search view.  It has two div elements.  The first div contains a Select element populated with </w:t>
      </w:r>
      <w:proofErr w:type="spellStart"/>
      <w:r w:rsidRPr="001738C5">
        <w:rPr>
          <w:i/>
          <w:lang w:val="en-CA"/>
        </w:rPr>
        <w:t>SelectListItem</w:t>
      </w:r>
      <w:proofErr w:type="spellEnd"/>
      <w:r>
        <w:rPr>
          <w:lang w:val="en-CA"/>
        </w:rPr>
        <w:t xml:space="preserve"> objects with the values and text coming from </w:t>
      </w:r>
      <w:proofErr w:type="spellStart"/>
      <w:r w:rsidRPr="001738C5">
        <w:rPr>
          <w:i/>
          <w:lang w:val="en-CA"/>
        </w:rPr>
        <w:t>PropertyType</w:t>
      </w:r>
      <w:proofErr w:type="spellEnd"/>
      <w:r>
        <w:rPr>
          <w:lang w:val="en-CA"/>
        </w:rPr>
        <w:t xml:space="preserve"> objects.  The View code follows: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 Rental Properties by Property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Select Property Type: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uxPropertyTypes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ViewBag.PropertyTypes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ux</w:t>
      </w:r>
      <w:r w:rsidR="008B6959">
        <w:rPr>
          <w:rFonts w:ascii="Consolas" w:hAnsi="Consolas" w:cs="Consolas"/>
          <w:color w:val="0000FF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 The View Component is invoked </w:t>
      </w:r>
      <w:r w:rsidR="00C4414F">
        <w:rPr>
          <w:rFonts w:ascii="Consolas" w:hAnsi="Consolas" w:cs="Consolas"/>
          <w:color w:val="006400"/>
          <w:sz w:val="19"/>
          <w:szCs w:val="19"/>
        </w:rPr>
        <w:t>asynchronously</w:t>
      </w:r>
      <w:r>
        <w:rPr>
          <w:rFonts w:ascii="Consolas" w:hAnsi="Consolas" w:cs="Consolas"/>
          <w:color w:val="006400"/>
          <w:sz w:val="19"/>
          <w:szCs w:val="19"/>
        </w:rPr>
        <w:t xml:space="preserve"> with 0 as the id when 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displayed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for first time </w:t>
      </w:r>
      <w:r w:rsidR="00952D8B">
        <w:rPr>
          <w:rFonts w:ascii="Consolas" w:hAnsi="Consolas" w:cs="Consolas"/>
          <w:color w:val="006400"/>
          <w:sz w:val="19"/>
          <w:szCs w:val="19"/>
        </w:rPr>
        <w:t xml:space="preserve">and this is step 1.a </w:t>
      </w:r>
      <w:r w:rsidR="000B519B">
        <w:rPr>
          <w:rFonts w:ascii="Consolas" w:hAnsi="Consolas" w:cs="Consolas"/>
          <w:color w:val="006400"/>
          <w:sz w:val="19"/>
          <w:szCs w:val="19"/>
        </w:rPr>
        <w:t>from the image</w:t>
      </w:r>
      <w:bookmarkStart w:id="0" w:name="_GoBack"/>
      <w:bookmarkEnd w:id="0"/>
      <w:r w:rsidR="000B519B">
        <w:rPr>
          <w:rFonts w:ascii="Consolas" w:hAnsi="Consolas" w:cs="Consolas"/>
          <w:color w:val="006400"/>
          <w:sz w:val="19"/>
          <w:szCs w:val="19"/>
        </w:rPr>
        <w:t xml:space="preserve"> above</w:t>
      </w: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 Component.InvokeAsync(</w:t>
      </w:r>
      <w:r>
        <w:rPr>
          <w:rFonts w:ascii="Consolas" w:hAnsi="Consolas" w:cs="Consolas"/>
          <w:color w:val="A31515"/>
          <w:sz w:val="19"/>
          <w:szCs w:val="19"/>
        </w:rPr>
        <w:t>"RentalsByType"</w:t>
      </w:r>
      <w:r>
        <w:rPr>
          <w:rFonts w:ascii="Consolas" w:hAnsi="Consolas" w:cs="Consolas"/>
          <w:color w:val="000000"/>
          <w:sz w:val="19"/>
          <w:szCs w:val="19"/>
        </w:rPr>
        <w:t>, 0)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//When property type selection changes, we get the selected value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use in the asynchronous ajax call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"#uxPropertyTypes"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propertyTypeId = $(</w:t>
      </w:r>
      <w:r>
        <w:rPr>
          <w:rFonts w:ascii="Consolas" w:hAnsi="Consolas" w:cs="Consolas"/>
          <w:color w:val="A31515"/>
          <w:sz w:val="19"/>
          <w:szCs w:val="19"/>
        </w:rPr>
        <w:t>"#uxPropertyTypes"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//AJAX call is a GET to the controller method that calls the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 component--the id comes from the property type selection.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//The done method handles the callback asynchronously.</w:t>
      </w:r>
      <w:r w:rsidR="00952D8B">
        <w:rPr>
          <w:rFonts w:ascii="Consolas" w:hAnsi="Consolas" w:cs="Consolas"/>
          <w:color w:val="008000"/>
          <w:sz w:val="19"/>
          <w:szCs w:val="19"/>
        </w:rPr>
        <w:t xml:space="preserve"> This is step 1.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ajax({</w:t>
      </w:r>
      <w:proofErr w:type="gram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method: </w:t>
      </w:r>
      <w:r>
        <w:rPr>
          <w:rFonts w:ascii="Consolas" w:hAnsi="Consolas" w:cs="Consolas"/>
          <w:color w:val="A31515"/>
          <w:sz w:val="19"/>
          <w:szCs w:val="19"/>
        </w:rPr>
        <w:t>'GET'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'/Rentals/GetPropertiesByType'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{ id: propertyTypeId }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}).done(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(result, statusText, xhdr)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</w:t>
      </w:r>
      <w:r w:rsidR="008B6959">
        <w:rPr>
          <w:rFonts w:ascii="Consolas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Note that the </w:t>
      </w:r>
      <w:proofErr w:type="spellStart"/>
      <w:proofErr w:type="gramStart"/>
      <w:r>
        <w:rPr>
          <w:lang w:val="en-CA"/>
        </w:rPr>
        <w:t>url</w:t>
      </w:r>
      <w:proofErr w:type="spellEnd"/>
      <w:proofErr w:type="gramEnd"/>
      <w:r>
        <w:rPr>
          <w:lang w:val="en-CA"/>
        </w:rPr>
        <w:t xml:space="preserve"> in the ajax method above is calling the </w:t>
      </w:r>
      <w:proofErr w:type="spellStart"/>
      <w:r w:rsidRPr="00C742E3">
        <w:rPr>
          <w:i/>
          <w:lang w:val="en-CA"/>
        </w:rPr>
        <w:t>GetPropertiesByType</w:t>
      </w:r>
      <w:proofErr w:type="spellEnd"/>
      <w:r>
        <w:rPr>
          <w:lang w:val="en-CA"/>
        </w:rPr>
        <w:t xml:space="preserve"> method of the </w:t>
      </w:r>
      <w:r w:rsidRPr="00C742E3">
        <w:rPr>
          <w:i/>
          <w:lang w:val="en-CA"/>
        </w:rPr>
        <w:t>Rentals</w:t>
      </w:r>
      <w:r>
        <w:rPr>
          <w:lang w:val="en-CA"/>
        </w:rPr>
        <w:t xml:space="preserve"> controller (This is #1 in the flow diagram on page 1).</w:t>
      </w:r>
    </w:p>
    <w:p w:rsidR="00BF2BE7" w:rsidRPr="002003F9" w:rsidRDefault="00BF2BE7" w:rsidP="002003F9">
      <w:pPr>
        <w:pStyle w:val="Heading2"/>
      </w:pPr>
      <w:r w:rsidRPr="002003F9">
        <w:t xml:space="preserve">THE </w:t>
      </w:r>
      <w:r w:rsidR="002003F9">
        <w:t>CONTROLLER CODE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GetPropertiesByType(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ViewComponent(</w:t>
      </w:r>
      <w:r>
        <w:rPr>
          <w:rFonts w:ascii="Consolas" w:hAnsi="Consolas" w:cs="Consolas"/>
          <w:color w:val="A31515"/>
          <w:sz w:val="19"/>
          <w:szCs w:val="19"/>
        </w:rPr>
        <w:t>"RentalsByType"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F2BE7" w:rsidRDefault="00BF2BE7" w:rsidP="00BF2BE7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This method requires the id of the Property Type.  The Controller then calls the </w:t>
      </w:r>
      <w:proofErr w:type="spellStart"/>
      <w:r w:rsidRPr="00E46E03">
        <w:rPr>
          <w:i/>
          <w:lang w:val="en-CA"/>
        </w:rPr>
        <w:t>ViewComponent</w:t>
      </w:r>
      <w:proofErr w:type="spellEnd"/>
      <w:r>
        <w:rPr>
          <w:lang w:val="en-CA"/>
        </w:rPr>
        <w:t xml:space="preserve"> called </w:t>
      </w:r>
      <w:proofErr w:type="spellStart"/>
      <w:r w:rsidRPr="00E46E03">
        <w:rPr>
          <w:i/>
          <w:lang w:val="en-CA"/>
        </w:rPr>
        <w:t>RentalsByType</w:t>
      </w:r>
      <w:proofErr w:type="spellEnd"/>
      <w:r>
        <w:rPr>
          <w:lang w:val="en-CA"/>
        </w:rPr>
        <w:t xml:space="preserve"> and passes it the id value (this is #2 in the flow diagram).</w:t>
      </w:r>
    </w:p>
    <w:p w:rsidR="002003F9" w:rsidRDefault="002003F9" w:rsidP="00BF2BE7">
      <w:pPr>
        <w:rPr>
          <w:lang w:val="en-CA"/>
        </w:rPr>
      </w:pPr>
    </w:p>
    <w:p w:rsidR="00BF2BE7" w:rsidRPr="002003F9" w:rsidRDefault="002003F9" w:rsidP="002003F9">
      <w:pPr>
        <w:pStyle w:val="Heading2"/>
      </w:pPr>
      <w:r>
        <w:t>THE VIEW COMPONENT CODE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Add the View Component called </w:t>
      </w:r>
      <w:proofErr w:type="spellStart"/>
      <w:r w:rsidRPr="00307C35">
        <w:rPr>
          <w:i/>
          <w:lang w:val="en-CA"/>
        </w:rPr>
        <w:t>RentalsByType</w:t>
      </w:r>
      <w:proofErr w:type="spellEnd"/>
      <w:r>
        <w:rPr>
          <w:lang w:val="en-CA"/>
        </w:rPr>
        <w:t xml:space="preserve"> to the MVC project (in Models folder or a new folder called Components). It inherits from </w:t>
      </w:r>
      <w:proofErr w:type="spellStart"/>
      <w:r w:rsidRPr="00307C35">
        <w:rPr>
          <w:i/>
          <w:lang w:val="en-CA"/>
        </w:rPr>
        <w:t>ViewComponent</w:t>
      </w:r>
      <w:proofErr w:type="spellEnd"/>
      <w:r>
        <w:rPr>
          <w:lang w:val="en-CA"/>
        </w:rPr>
        <w:t>.  Use following code: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RentalsByType</w:t>
      </w:r>
      <w:r>
        <w:rPr>
          <w:rFonts w:ascii="Consolas" w:hAnsi="Consolas" w:cs="Consolas"/>
          <w:color w:val="000000"/>
          <w:sz w:val="19"/>
          <w:szCs w:val="19"/>
        </w:rPr>
        <w:t xml:space="preserve"> : ViewComponent  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Task&lt;IViewComponentResult&gt; InvokeAsync(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   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the model asynchronously and pass to the view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//Declare a local variable to store rental properties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properties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//OK, this is a "hack" because I want to test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 (select all)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0)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all rentals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0...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RentalsManager.GetAll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//...otherwise we will use the id in the query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RentalsManager.GetAllByPropertyType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we can transform whatever rental collection we have to a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//collection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RentalsViewModel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to pass to the view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rentals = properties.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rp.Owner.Name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rp.PropertyType.Style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Province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rp.Rent.ToString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//model given to the view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(rentals);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2BE7" w:rsidRDefault="00BF2BE7" w:rsidP="00BF2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E7" w:rsidRPr="002003F9" w:rsidRDefault="002003F9" w:rsidP="00BF2BE7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rPr>
          <w:rFonts w:eastAsiaTheme="majorEastAsia" w:cstheme="majorBidi"/>
          <w:b/>
          <w:spacing w:val="-10"/>
          <w:kern w:val="28"/>
          <w:sz w:val="32"/>
          <w:szCs w:val="32"/>
        </w:rPr>
        <w:t>THE COMPONENT’S VIEW CODE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 xml:space="preserve">Next we add the View called </w:t>
      </w:r>
      <w:proofErr w:type="spellStart"/>
      <w:r>
        <w:rPr>
          <w:lang w:val="en-CA"/>
        </w:rPr>
        <w:t>Default.cshtml</w:t>
      </w:r>
      <w:proofErr w:type="spellEnd"/>
      <w:r>
        <w:rPr>
          <w:lang w:val="en-CA"/>
        </w:rPr>
        <w:t xml:space="preserve"> to the project.  Views for View Components have to be in a specific place in order to be found at runtime.  There is only one view per View Component.  One of the following folder structures must be used:</w:t>
      </w:r>
    </w:p>
    <w:p w:rsidR="00BF2BE7" w:rsidRDefault="00BF2BE7" w:rsidP="00BF2BE7">
      <w:pPr>
        <w:pStyle w:val="ListParagraph"/>
        <w:numPr>
          <w:ilvl w:val="0"/>
          <w:numId w:val="11"/>
        </w:numPr>
        <w:spacing w:after="160"/>
        <w:contextualSpacing/>
        <w:rPr>
          <w:lang w:val="en-CA"/>
        </w:rPr>
      </w:pPr>
      <w:r w:rsidRPr="00A5000A">
        <w:rPr>
          <w:lang w:val="en-CA"/>
        </w:rPr>
        <w:t>Views/Shared/Components/</w:t>
      </w:r>
      <w:r>
        <w:rPr>
          <w:lang w:val="en-CA"/>
        </w:rPr>
        <w:t>&lt;View Component Name&gt;</w:t>
      </w:r>
      <w:r w:rsidRPr="00A5000A">
        <w:rPr>
          <w:lang w:val="en-CA"/>
        </w:rPr>
        <w:t>/</w:t>
      </w:r>
      <w:r>
        <w:rPr>
          <w:lang w:val="en-CA"/>
        </w:rPr>
        <w:t>&lt;View Name&gt;</w:t>
      </w:r>
    </w:p>
    <w:p w:rsidR="00BF2BE7" w:rsidRPr="00A5000A" w:rsidRDefault="00BF2BE7" w:rsidP="00BF2BE7">
      <w:pPr>
        <w:pStyle w:val="ListParagraph"/>
        <w:numPr>
          <w:ilvl w:val="0"/>
          <w:numId w:val="11"/>
        </w:numPr>
        <w:spacing w:after="160"/>
        <w:contextualSpacing/>
        <w:rPr>
          <w:lang w:val="en-CA"/>
        </w:rPr>
      </w:pPr>
      <w:r>
        <w:rPr>
          <w:lang w:val="en-CA"/>
        </w:rPr>
        <w:t>Views/&lt;Controller&gt;/Components</w:t>
      </w:r>
      <w:r w:rsidRPr="00A5000A">
        <w:rPr>
          <w:lang w:val="en-CA"/>
        </w:rPr>
        <w:t>/</w:t>
      </w:r>
      <w:r>
        <w:rPr>
          <w:lang w:val="en-CA"/>
        </w:rPr>
        <w:t>&lt;View Component Name&gt;</w:t>
      </w:r>
      <w:r w:rsidRPr="00A5000A">
        <w:rPr>
          <w:lang w:val="en-CA"/>
        </w:rPr>
        <w:t>/</w:t>
      </w:r>
      <w:r>
        <w:rPr>
          <w:lang w:val="en-CA"/>
        </w:rPr>
        <w:t>&lt;View Name&gt;</w:t>
      </w:r>
    </w:p>
    <w:p w:rsidR="00BF2BE7" w:rsidRDefault="00BF2BE7" w:rsidP="00BF2BE7">
      <w:pPr>
        <w:rPr>
          <w:lang w:val="en-CA"/>
        </w:rPr>
      </w:pPr>
      <w:r>
        <w:rPr>
          <w:lang w:val="en-CA"/>
        </w:rPr>
        <w:t>Our folder structure following option 1:  Views/Shared/Components/</w:t>
      </w:r>
      <w:proofErr w:type="spellStart"/>
      <w:r>
        <w:rPr>
          <w:lang w:val="en-CA"/>
        </w:rPr>
        <w:t>RentalsByType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Default.cshtml</w:t>
      </w:r>
      <w:proofErr w:type="spellEnd"/>
    </w:p>
    <w:p w:rsidR="00952D8B" w:rsidRDefault="00952D8B" w:rsidP="00BF2BE7">
      <w:pPr>
        <w:rPr>
          <w:lang w:val="en-CA"/>
        </w:rPr>
      </w:pPr>
      <w:r>
        <w:rPr>
          <w:lang w:val="en-CA"/>
        </w:rPr>
        <w:t xml:space="preserve">You can use the view list template with the </w:t>
      </w:r>
      <w:proofErr w:type="spellStart"/>
      <w:r>
        <w:rPr>
          <w:lang w:val="en-CA"/>
        </w:rPr>
        <w:t>RentalViewModel</w:t>
      </w:r>
      <w:proofErr w:type="spellEnd"/>
      <w:r>
        <w:rPr>
          <w:lang w:val="en-CA"/>
        </w:rPr>
        <w:t xml:space="preserve"> as the model to create the view and delete what you don’t need or use the code block below: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System.Collections.Generic.IEnumerable&lt;CPRG214.Rentals.App.Models.RentalsViewModel&gt;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Rental Properties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 Table displaying the rentals by the selected property type--&gt;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Province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Postal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Rental 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Property Style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Owner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rental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rental.Province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rental.PostalCode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rental.RentAmount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rental.PropertyStyle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rental.OwnerName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BF2BE7" w:rsidP="00BF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BE7" w:rsidRPr="00C742E3" w:rsidRDefault="00BF2BE7" w:rsidP="00BF2BE7">
      <w:pPr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2BE7" w:rsidRDefault="00303E09" w:rsidP="00BF2BE7">
      <w:pPr>
        <w:rPr>
          <w:lang w:val="en-CA"/>
        </w:rPr>
      </w:pPr>
      <w:hyperlink r:id="rId9" w:history="1">
        <w:r w:rsidR="00BF2BE7" w:rsidRPr="005520C7">
          <w:rPr>
            <w:rStyle w:val="Hyperlink"/>
          </w:rPr>
          <w:t>https://docs.microsoft.com/en-us/aspnet/core/mvc/views/view-components?view=aspnetcore-3.1</w:t>
        </w:r>
      </w:hyperlink>
    </w:p>
    <w:p w:rsidR="0073090C" w:rsidRPr="0073090C" w:rsidRDefault="0073090C" w:rsidP="0073090C"/>
    <w:sectPr w:rsidR="0073090C" w:rsidRPr="0073090C" w:rsidSect="006A1DEE">
      <w:headerReference w:type="default" r:id="rId10"/>
      <w:footerReference w:type="default" r:id="rId11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E09" w:rsidRDefault="00303E09" w:rsidP="002775BB">
      <w:r>
        <w:separator/>
      </w:r>
    </w:p>
  </w:endnote>
  <w:endnote w:type="continuationSeparator" w:id="0">
    <w:p w:rsidR="00303E09" w:rsidRDefault="00303E09" w:rsidP="0027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B3F" w:rsidRPr="00A37301" w:rsidRDefault="00F35D25" w:rsidP="00EF5812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2020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0B519B">
      <w:rPr>
        <w:b/>
        <w:noProof/>
      </w:rPr>
      <w:t>5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E09" w:rsidRDefault="00303E09" w:rsidP="002775BB">
      <w:r>
        <w:separator/>
      </w:r>
    </w:p>
  </w:footnote>
  <w:footnote w:type="continuationSeparator" w:id="0">
    <w:p w:rsidR="00303E09" w:rsidRDefault="00303E09" w:rsidP="00277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B2" w:rsidRPr="001B78B4" w:rsidRDefault="00BF2BE7" w:rsidP="00871E77">
    <w:pPr>
      <w:pStyle w:val="Header"/>
      <w:tabs>
        <w:tab w:val="right" w:pos="9360"/>
      </w:tabs>
      <w:jc w:val="left"/>
    </w:pPr>
    <w:r>
      <w:t>View Components Walkthrough</w:t>
    </w:r>
    <w:r w:rsidR="00871E77">
      <w:tab/>
    </w:r>
    <w:r w:rsidR="001F56E8">
      <w:rPr>
        <w:noProof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4396"/>
    <w:multiLevelType w:val="hybridMultilevel"/>
    <w:tmpl w:val="3692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DE2E2FEC"/>
    <w:lvl w:ilvl="0" w:tplc="F364F8CA">
      <w:start w:val="1"/>
      <w:numFmt w:val="bullet"/>
      <w:pStyle w:val="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95FEA584"/>
    <w:lvl w:ilvl="0" w:tplc="595E036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582B5F"/>
    <w:multiLevelType w:val="hybridMultilevel"/>
    <w:tmpl w:val="55A40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1FD1"/>
    <w:multiLevelType w:val="hybridMultilevel"/>
    <w:tmpl w:val="73A62CDE"/>
    <w:lvl w:ilvl="0" w:tplc="9A648B0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B9"/>
    <w:rsid w:val="00055044"/>
    <w:rsid w:val="00087413"/>
    <w:rsid w:val="000A5DCA"/>
    <w:rsid w:val="000B48EC"/>
    <w:rsid w:val="000B519B"/>
    <w:rsid w:val="000C6EEF"/>
    <w:rsid w:val="000E2C6C"/>
    <w:rsid w:val="000F51B0"/>
    <w:rsid w:val="001016EB"/>
    <w:rsid w:val="00106D46"/>
    <w:rsid w:val="00112F60"/>
    <w:rsid w:val="0012766E"/>
    <w:rsid w:val="00133D88"/>
    <w:rsid w:val="00135571"/>
    <w:rsid w:val="0016570A"/>
    <w:rsid w:val="00181654"/>
    <w:rsid w:val="001B78B4"/>
    <w:rsid w:val="001D565C"/>
    <w:rsid w:val="001D7381"/>
    <w:rsid w:val="001F56E8"/>
    <w:rsid w:val="002003F9"/>
    <w:rsid w:val="00234C1D"/>
    <w:rsid w:val="00270557"/>
    <w:rsid w:val="002775BB"/>
    <w:rsid w:val="002804AF"/>
    <w:rsid w:val="002B0C13"/>
    <w:rsid w:val="002B60B5"/>
    <w:rsid w:val="002D4EBD"/>
    <w:rsid w:val="002E4AE4"/>
    <w:rsid w:val="00303E09"/>
    <w:rsid w:val="003049B3"/>
    <w:rsid w:val="00343B5D"/>
    <w:rsid w:val="003605FA"/>
    <w:rsid w:val="00386831"/>
    <w:rsid w:val="00392A62"/>
    <w:rsid w:val="003E0BD7"/>
    <w:rsid w:val="003F4008"/>
    <w:rsid w:val="00421B19"/>
    <w:rsid w:val="004268E2"/>
    <w:rsid w:val="004412F8"/>
    <w:rsid w:val="004540CF"/>
    <w:rsid w:val="004B3415"/>
    <w:rsid w:val="004B396E"/>
    <w:rsid w:val="004C0304"/>
    <w:rsid w:val="004D1107"/>
    <w:rsid w:val="004E6257"/>
    <w:rsid w:val="005035B2"/>
    <w:rsid w:val="00517651"/>
    <w:rsid w:val="00553991"/>
    <w:rsid w:val="005B5284"/>
    <w:rsid w:val="005F04E8"/>
    <w:rsid w:val="00601FF8"/>
    <w:rsid w:val="006056C6"/>
    <w:rsid w:val="0063003B"/>
    <w:rsid w:val="00636986"/>
    <w:rsid w:val="00643EEB"/>
    <w:rsid w:val="006666A6"/>
    <w:rsid w:val="006A1DEE"/>
    <w:rsid w:val="006B1B0B"/>
    <w:rsid w:val="006D0F15"/>
    <w:rsid w:val="006F793A"/>
    <w:rsid w:val="00701864"/>
    <w:rsid w:val="0073090C"/>
    <w:rsid w:val="007377C6"/>
    <w:rsid w:val="00747D3A"/>
    <w:rsid w:val="00762C2A"/>
    <w:rsid w:val="00772575"/>
    <w:rsid w:val="007814BA"/>
    <w:rsid w:val="007A3B23"/>
    <w:rsid w:val="007D46B1"/>
    <w:rsid w:val="007D6C2E"/>
    <w:rsid w:val="007F55FC"/>
    <w:rsid w:val="00807062"/>
    <w:rsid w:val="0082599B"/>
    <w:rsid w:val="00871E77"/>
    <w:rsid w:val="008B6959"/>
    <w:rsid w:val="008C2205"/>
    <w:rsid w:val="008C303A"/>
    <w:rsid w:val="008E37C7"/>
    <w:rsid w:val="008E4B3F"/>
    <w:rsid w:val="008F1CC8"/>
    <w:rsid w:val="0093212C"/>
    <w:rsid w:val="00950177"/>
    <w:rsid w:val="00952D8B"/>
    <w:rsid w:val="009659EB"/>
    <w:rsid w:val="0097322B"/>
    <w:rsid w:val="00973FFB"/>
    <w:rsid w:val="00980B7F"/>
    <w:rsid w:val="009836F7"/>
    <w:rsid w:val="00995D31"/>
    <w:rsid w:val="009A52C4"/>
    <w:rsid w:val="009C7679"/>
    <w:rsid w:val="00A05A1D"/>
    <w:rsid w:val="00A10329"/>
    <w:rsid w:val="00A24B3D"/>
    <w:rsid w:val="00A37301"/>
    <w:rsid w:val="00A55C4B"/>
    <w:rsid w:val="00A6335C"/>
    <w:rsid w:val="00AF0584"/>
    <w:rsid w:val="00B07B76"/>
    <w:rsid w:val="00B30EB9"/>
    <w:rsid w:val="00B34E9A"/>
    <w:rsid w:val="00B90066"/>
    <w:rsid w:val="00BE3562"/>
    <w:rsid w:val="00BE732A"/>
    <w:rsid w:val="00BF2BE7"/>
    <w:rsid w:val="00C11E8D"/>
    <w:rsid w:val="00C21DA0"/>
    <w:rsid w:val="00C4414F"/>
    <w:rsid w:val="00C72664"/>
    <w:rsid w:val="00C8499F"/>
    <w:rsid w:val="00CC12A5"/>
    <w:rsid w:val="00CE329F"/>
    <w:rsid w:val="00D045AB"/>
    <w:rsid w:val="00D13693"/>
    <w:rsid w:val="00D33E2D"/>
    <w:rsid w:val="00D52E2D"/>
    <w:rsid w:val="00D66546"/>
    <w:rsid w:val="00D82E3C"/>
    <w:rsid w:val="00DA5E5A"/>
    <w:rsid w:val="00DC48F4"/>
    <w:rsid w:val="00E04716"/>
    <w:rsid w:val="00E539FB"/>
    <w:rsid w:val="00E82FEC"/>
    <w:rsid w:val="00EB58E5"/>
    <w:rsid w:val="00ED5C62"/>
    <w:rsid w:val="00EF5812"/>
    <w:rsid w:val="00F33877"/>
    <w:rsid w:val="00F35D25"/>
    <w:rsid w:val="00F432A4"/>
    <w:rsid w:val="00F55B7E"/>
    <w:rsid w:val="00F60FEA"/>
    <w:rsid w:val="00FC2E86"/>
    <w:rsid w:val="00FC3800"/>
    <w:rsid w:val="00FC6C35"/>
    <w:rsid w:val="00FE7D3E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C9A5A-41AB-4214-9BDF-4B7AD7DC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E7"/>
    <w:pPr>
      <w:spacing w:before="0" w:after="160" w:line="259" w:lineRule="auto"/>
    </w:pPr>
    <w:rPr>
      <w:rFonts w:asciiTheme="minorHAnsi" w:hAnsiTheme="min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2775BB"/>
    <w:pPr>
      <w:spacing w:before="36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35D25"/>
    <w:pPr>
      <w:spacing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25"/>
    <w:pPr>
      <w:keepNext/>
      <w:keepLines/>
      <w:spacing w:before="360" w:after="12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D25"/>
    <w:pPr>
      <w:keepNext/>
      <w:keepLines/>
      <w:spacing w:before="36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2775BB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35D25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35D25"/>
    <w:rPr>
      <w:rFonts w:eastAsiaTheme="majorEastAsia" w:cstheme="majorBidi"/>
      <w:b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35D25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049B3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049B3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049B3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049B3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4C030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C0304"/>
    <w:rPr>
      <w:b/>
      <w:bCs/>
      <w:smallCaps/>
      <w:color w:val="5B9BD5" w:themeColor="accent1"/>
      <w:spacing w:val="5"/>
    </w:rPr>
  </w:style>
  <w:style w:type="paragraph" w:customStyle="1" w:styleId="ListParagrapha">
    <w:name w:val="List Paragraph a."/>
    <w:basedOn w:val="ListParagraph"/>
    <w:qFormat/>
    <w:rsid w:val="0013557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049B3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04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9B3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core/mvc/views/view-components?view=aspnetcore-3.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PRG214\Docs\ExerciseStar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FC1FB-9232-45BA-9427-05399D94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ExerciseStarter.dotx</Template>
  <TotalTime>80</TotalTime>
  <Pages>5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8</cp:revision>
  <cp:lastPrinted>2018-02-06T15:53:00Z</cp:lastPrinted>
  <dcterms:created xsi:type="dcterms:W3CDTF">2020-04-20T18:46:00Z</dcterms:created>
  <dcterms:modified xsi:type="dcterms:W3CDTF">2020-04-26T17:17:00Z</dcterms:modified>
</cp:coreProperties>
</file>